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4F" w:rsidRPr="00EB2E4F" w:rsidRDefault="00EB2E4F" w:rsidP="00EB2E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EB2E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ME 4210 Composites HW1</w:t>
      </w:r>
      <w:r w:rsidR="00360A3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0</w:t>
      </w:r>
      <w:bookmarkStart w:id="0" w:name="_GoBack"/>
      <w:bookmarkEnd w:id="0"/>
      <w:r w:rsidRPr="00EB2E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Robert Ressler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clear all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clc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format shortg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% Properties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El = [138e9 9e9 0]; % Gpa = Pa e9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G = [6.9e9 0 0]; % Gpa = Pa e9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v = [.32 0 0];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stack = [30 -60 -30 60]; % degrees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thickness = 1e-3; % m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N = [ 2.5e6 1.5e6 1e6 ]; % kN/mm = N/m e6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M = [ 20e3 15e3 10e3 ]; % Nm/mm = Nm/m e3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[ A,B,D ] = laminaStiffness_ressler(El,v,G,stack,thickness);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E = [A B; B D];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IPR = [N M]';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>[E_inv,Eps_mid,Curv_mid,Eps_layers,Sig_layers ] = lamina_analysis_ressler (E,IPR,E,G,v,thickness,stack)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 xml:space="preserve">   8.1428e-09  -4.4119e-09   9.9292e-10   9.0895e-07  -1.3631e-06   4.4523e-06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 xml:space="preserve">  -4.4119e-09   8.1428e-09   9.9292e-10   1.3631e-06  -9.0895e-07  -4.4523e-06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 xml:space="preserve">   9.9292e-10   9.9292e-10   1.2918e-08   4.7032e-06  -4.7032e-06   5.3523e-22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 xml:space="preserve">  -9.0895e-07  -1.3631e-06  -4.7032e-06     0.007447   -0.0033152   -0.0032184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 xml:space="preserve">   1.3631e-06   9.0895e-07   4.7032e-06   -0.0033152     0.007447   -0.0032184</w:t>
      </w:r>
    </w:p>
    <w:p w:rsidR="00EB2E4F" w:rsidRP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B2E4F">
        <w:rPr>
          <w:rFonts w:ascii="Courier New" w:eastAsia="Times New Roman" w:hAnsi="Courier New" w:cs="Courier New"/>
          <w:sz w:val="18"/>
          <w:szCs w:val="18"/>
        </w:rPr>
        <w:t xml:space="preserve">  -4.4523e-06   4.4523e-06  -2.3263e-21   -0.0032184   -0.0032184     0.014306</w:t>
      </w:r>
    </w:p>
    <w:p w:rsid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E4F" w:rsidTr="00EB2E4F">
        <w:tc>
          <w:tcPr>
            <w:tcW w:w="4675" w:type="dxa"/>
          </w:tcPr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Eps_mid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0.056987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-0.028717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0.040406</w:t>
            </w:r>
          </w:p>
        </w:tc>
        <w:tc>
          <w:tcPr>
            <w:tcW w:w="4675" w:type="dxa"/>
          </w:tcPr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Curv_mid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58.008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22.691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25.963</w:t>
            </w:r>
          </w:p>
        </w:tc>
      </w:tr>
      <w:tr w:rsidR="00EB2E4F" w:rsidTr="00EB2E4F">
        <w:tc>
          <w:tcPr>
            <w:tcW w:w="4675" w:type="dxa"/>
          </w:tcPr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Eps_layers(:,:,1)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-0.0010208    -0.030025    -0.059029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-0.051408    -0.062754      -0.0741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0.014442    0.0014609    -0.011521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Eps_layers(:,:,2)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0.056987     0.027983   -0.0010208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-0.028717    -0.040063    -0.051408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0.040406     0.027424     0.014442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Eps_layers(:,:,3)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0.11499     0.085991     0.056987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-0.006026    -0.017372    -0.028717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0.066369     0.053387     0.040406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Eps_layers(:,:,4)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0.173        0.144      0.11499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0.016665    0.0053196    -0.006026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0.092332      0.07935     0.066369</w:t>
            </w:r>
          </w:p>
        </w:tc>
        <w:tc>
          <w:tcPr>
            <w:tcW w:w="4675" w:type="dxa"/>
          </w:tcPr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Sig_layers(:,:,1)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2.1423e+08   1.5616e+08   9.8083e+07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-2.2181e+08  -1.7233e+08  -1.2285e+08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-1.2491e+08  -9.6592e+07  -6.8274e+07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Sig_layers(:,:,2)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3.2521e+08    2.694e+08   2.1359e+08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-3.2436e+08  -2.7488e+08  -2.2541e+08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-1.8292e+08  -1.5264e+08  -1.2236e+08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Sig_layers(:,:,3)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8.3637e+08   7.0204e+08   5.6772e+08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-8.1604e+08  -6.8904e+08  -5.6205e+08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4.7326e+08   3.9896e+08   3.2466e+08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>Sig_layers(:,:,4) =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1.0998e+09   9.6646e+08   8.3313e+08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-1.0646e+09  -9.3887e+08  -8.1315e+08</w:t>
            </w:r>
          </w:p>
          <w:p w:rsidR="00EB2E4F" w:rsidRP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EB2E4F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6.3109e+08   5.5483e+08   4.7856e+08</w:t>
            </w:r>
          </w:p>
          <w:p w:rsidR="00EB2E4F" w:rsidRDefault="00EB2E4F" w:rsidP="00EB2E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:rsidR="00EB2E4F" w:rsidRDefault="00EB2E4F" w:rsidP="00EB2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B2E4F" w:rsidRDefault="00EB2E4F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br w:type="page"/>
      </w:r>
    </w:p>
    <w:p w:rsidR="00EB2E4F" w:rsidRDefault="00EB2E4F" w:rsidP="00EB2E4F">
      <w:pPr>
        <w:pStyle w:val="HTMLPreformatted"/>
      </w:pPr>
      <w:r>
        <w:rPr>
          <w:rStyle w:val="keyword"/>
        </w:rPr>
        <w:lastRenderedPageBreak/>
        <w:t>function</w:t>
      </w:r>
      <w:r>
        <w:t xml:space="preserve"> [E_inv,Eps_mid,Curv_mid,Eps_layers,Sig_layers ] = lamina_analysis_ressler (El,IPR,E,G,v,t,stack)</w:t>
      </w:r>
    </w:p>
    <w:p w:rsidR="00EB2E4F" w:rsidRDefault="00EB2E4F" w:rsidP="00EB2E4F">
      <w:pPr>
        <w:pStyle w:val="HTMLPreformatted"/>
      </w:pPr>
      <w:r>
        <w:rPr>
          <w:rStyle w:val="comment"/>
        </w:rPr>
        <w:t>% lamina_analysis_ressler takes a laminate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A = El(1:3,1:3);</w:t>
      </w:r>
    </w:p>
    <w:p w:rsidR="00EB2E4F" w:rsidRDefault="00EB2E4F" w:rsidP="00EB2E4F">
      <w:pPr>
        <w:pStyle w:val="HTMLPreformatted"/>
      </w:pPr>
      <w:r>
        <w:t xml:space="preserve">    B = El(4:6,1:3);</w:t>
      </w:r>
    </w:p>
    <w:p w:rsidR="00EB2E4F" w:rsidRDefault="00EB2E4F" w:rsidP="00EB2E4F">
      <w:pPr>
        <w:pStyle w:val="HTMLPreformatted"/>
      </w:pPr>
      <w:r>
        <w:t xml:space="preserve">    D = El(4:6,4:6);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A_star = inv(A);</w:t>
      </w:r>
    </w:p>
    <w:p w:rsidR="00EB2E4F" w:rsidRDefault="00EB2E4F" w:rsidP="00EB2E4F">
      <w:pPr>
        <w:pStyle w:val="HTMLPreformatted"/>
      </w:pPr>
      <w:r>
        <w:t xml:space="preserve">    B_star = -A_star * B;</w:t>
      </w:r>
    </w:p>
    <w:p w:rsidR="00EB2E4F" w:rsidRDefault="00EB2E4F" w:rsidP="00EB2E4F">
      <w:pPr>
        <w:pStyle w:val="HTMLPreformatted"/>
      </w:pPr>
      <w:r>
        <w:t xml:space="preserve">    C_star = B * A_star;</w:t>
      </w:r>
    </w:p>
    <w:p w:rsidR="00EB2E4F" w:rsidRDefault="00EB2E4F" w:rsidP="00EB2E4F">
      <w:pPr>
        <w:pStyle w:val="HTMLPreformatted"/>
      </w:pPr>
      <w:r>
        <w:t xml:space="preserve">    D_star = D - B*A_star*B;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A_prime = A_star - B_star*inv(D_star)*C_star;</w:t>
      </w:r>
    </w:p>
    <w:p w:rsidR="00EB2E4F" w:rsidRDefault="00EB2E4F" w:rsidP="00EB2E4F">
      <w:pPr>
        <w:pStyle w:val="HTMLPreformatted"/>
      </w:pPr>
      <w:r>
        <w:t xml:space="preserve">    B_prime = B_star * inv(D_star);</w:t>
      </w:r>
    </w:p>
    <w:p w:rsidR="00EB2E4F" w:rsidRDefault="00EB2E4F" w:rsidP="00EB2E4F">
      <w:pPr>
        <w:pStyle w:val="HTMLPreformatted"/>
      </w:pPr>
      <w:r>
        <w:t xml:space="preserve">    C_prime = inv(D_star)*C_star;</w:t>
      </w:r>
    </w:p>
    <w:p w:rsidR="00EB2E4F" w:rsidRDefault="00EB2E4F" w:rsidP="00EB2E4F">
      <w:pPr>
        <w:pStyle w:val="HTMLPreformatted"/>
      </w:pPr>
      <w:r>
        <w:t xml:space="preserve">    D_prime = inv(D_star);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</w:t>
      </w:r>
      <w:r>
        <w:rPr>
          <w:rStyle w:val="comment"/>
        </w:rPr>
        <w:t>% Assemble inverse stiffness matrix</w:t>
      </w:r>
    </w:p>
    <w:p w:rsidR="00EB2E4F" w:rsidRDefault="00EB2E4F" w:rsidP="00EB2E4F">
      <w:pPr>
        <w:pStyle w:val="HTMLPreformatted"/>
      </w:pPr>
      <w:r>
        <w:t xml:space="preserve">    E_inv = [A_prime B_prime; C_prime D_prime];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</w:t>
      </w:r>
      <w:r>
        <w:rPr>
          <w:rStyle w:val="comment"/>
        </w:rPr>
        <w:t>% Mid-plane strains and curvature</w:t>
      </w:r>
    </w:p>
    <w:p w:rsidR="00EB2E4F" w:rsidRDefault="00EB2E4F" w:rsidP="00EB2E4F">
      <w:pPr>
        <w:pStyle w:val="HTMLPreformatted"/>
      </w:pPr>
      <w:r>
        <w:t xml:space="preserve">    Eps_curv_mid = E_inv * IPR;</w:t>
      </w:r>
    </w:p>
    <w:p w:rsidR="00EB2E4F" w:rsidRDefault="00EB2E4F" w:rsidP="00EB2E4F">
      <w:pPr>
        <w:pStyle w:val="HTMLPreformatted"/>
      </w:pPr>
      <w:r>
        <w:t xml:space="preserve">    Eps_mid = Eps_curv_mid(1:3);</w:t>
      </w:r>
    </w:p>
    <w:p w:rsidR="00EB2E4F" w:rsidRDefault="00EB2E4F" w:rsidP="00EB2E4F">
      <w:pPr>
        <w:pStyle w:val="HTMLPreformatted"/>
      </w:pPr>
      <w:r>
        <w:t xml:space="preserve">    Curv_mid = Eps_curv_mid(4:6);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</w:t>
      </w:r>
      <w:r>
        <w:rPr>
          <w:rStyle w:val="comment"/>
        </w:rPr>
        <w:t>% Preallocate</w:t>
      </w:r>
    </w:p>
    <w:p w:rsidR="00EB2E4F" w:rsidRDefault="00EB2E4F" w:rsidP="00EB2E4F">
      <w:pPr>
        <w:pStyle w:val="HTMLPreformatted"/>
      </w:pPr>
      <w:r>
        <w:t xml:space="preserve">    Eps_layers = zeros(3,3,length(stack));</w:t>
      </w:r>
    </w:p>
    <w:p w:rsidR="00EB2E4F" w:rsidRDefault="00EB2E4F" w:rsidP="00EB2E4F">
      <w:pPr>
        <w:pStyle w:val="HTMLPreformatted"/>
      </w:pPr>
      <w:r>
        <w:t xml:space="preserve">    Sig_layers = zeros(3,3,length(stack));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</w:t>
      </w:r>
    </w:p>
    <w:p w:rsidR="00EB2E4F" w:rsidRDefault="00EB2E4F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EB2E4F" w:rsidRDefault="00EB2E4F" w:rsidP="00EB2E4F">
      <w:pPr>
        <w:pStyle w:val="HTMLPreformatted"/>
      </w:pPr>
      <w:r>
        <w:rPr>
          <w:rStyle w:val="comment"/>
        </w:rPr>
        <w:lastRenderedPageBreak/>
        <w:t>% Lamina stresses and strains</w:t>
      </w:r>
    </w:p>
    <w:p w:rsidR="00EB2E4F" w:rsidRDefault="00EB2E4F" w:rsidP="00EB2E4F">
      <w:pPr>
        <w:pStyle w:val="HTMLPreformatted"/>
      </w:pPr>
      <w:r>
        <w:t xml:space="preserve">    </w:t>
      </w:r>
      <w:r>
        <w:rPr>
          <w:rStyle w:val="keyword"/>
        </w:rPr>
        <w:t>for</w:t>
      </w:r>
      <w:r>
        <w:t xml:space="preserve"> i = 1:length(stack)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    </w:t>
      </w:r>
      <w:r>
        <w:rPr>
          <w:rStyle w:val="comment"/>
        </w:rPr>
        <w:t>% Sin, Cos for the layer</w:t>
      </w:r>
    </w:p>
    <w:p w:rsidR="00EB2E4F" w:rsidRDefault="00EB2E4F" w:rsidP="00EB2E4F">
      <w:pPr>
        <w:pStyle w:val="HTMLPreformatted"/>
      </w:pPr>
      <w:r>
        <w:t xml:space="preserve">        s = sind(stack(i));</w:t>
      </w:r>
    </w:p>
    <w:p w:rsidR="00EB2E4F" w:rsidRDefault="00EB2E4F" w:rsidP="00EB2E4F">
      <w:pPr>
        <w:pStyle w:val="HTMLPreformatted"/>
      </w:pPr>
      <w:r>
        <w:t xml:space="preserve">        c = cosd(stack(i));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    </w:t>
      </w:r>
      <w:r>
        <w:rPr>
          <w:rStyle w:val="comment"/>
        </w:rPr>
        <w:t>% Transformation matrix to reference coords</w:t>
      </w:r>
    </w:p>
    <w:p w:rsidR="00EB2E4F" w:rsidRDefault="00EB2E4F" w:rsidP="00EB2E4F">
      <w:pPr>
        <w:pStyle w:val="HTMLPreformatted"/>
      </w:pPr>
      <w:r>
        <w:t xml:space="preserve">        T = [c^2 s^2    2*c*s; </w:t>
      </w:r>
      <w:r>
        <w:rPr>
          <w:rStyle w:val="keyword"/>
        </w:rPr>
        <w:t>...</w:t>
      </w:r>
    </w:p>
    <w:p w:rsidR="00EB2E4F" w:rsidRDefault="00EB2E4F" w:rsidP="00EB2E4F">
      <w:pPr>
        <w:pStyle w:val="HTMLPreformatted"/>
      </w:pPr>
      <w:r>
        <w:t xml:space="preserve">             s^2 c^2   -2*c*s; </w:t>
      </w:r>
      <w:r>
        <w:rPr>
          <w:rStyle w:val="keyword"/>
        </w:rPr>
        <w:t>...</w:t>
      </w:r>
    </w:p>
    <w:p w:rsidR="00EB2E4F" w:rsidRDefault="00EB2E4F" w:rsidP="00EB2E4F">
      <w:pPr>
        <w:pStyle w:val="HTMLPreformatted"/>
      </w:pPr>
      <w:r>
        <w:t xml:space="preserve">            -c*s c*s  c^2-s^2];</w:t>
      </w:r>
    </w:p>
    <w:p w:rsidR="00EB2E4F" w:rsidRDefault="00EB2E4F" w:rsidP="00EB2E4F">
      <w:pPr>
        <w:pStyle w:val="HTMLPreformatted"/>
      </w:pPr>
      <w:r>
        <w:t xml:space="preserve">        T_E = [c^2     s^2     c*s; </w:t>
      </w:r>
      <w:r>
        <w:rPr>
          <w:rStyle w:val="keyword"/>
        </w:rPr>
        <w:t>...</w:t>
      </w:r>
    </w:p>
    <w:p w:rsidR="00EB2E4F" w:rsidRDefault="00EB2E4F" w:rsidP="00EB2E4F">
      <w:pPr>
        <w:pStyle w:val="HTMLPreformatted"/>
      </w:pPr>
      <w:r>
        <w:t xml:space="preserve">               s^2     c^2    -c*s; </w:t>
      </w:r>
      <w:r>
        <w:rPr>
          <w:rStyle w:val="keyword"/>
        </w:rPr>
        <w:t>...</w:t>
      </w:r>
    </w:p>
    <w:p w:rsidR="00EB2E4F" w:rsidRDefault="00EB2E4F" w:rsidP="00EB2E4F">
      <w:pPr>
        <w:pStyle w:val="HTMLPreformatted"/>
      </w:pPr>
      <w:r>
        <w:t xml:space="preserve">              -2*c*s 2*c*s c^2-s^2];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    </w:t>
      </w:r>
      <w:r>
        <w:rPr>
          <w:rStyle w:val="comment"/>
        </w:rPr>
        <w:t>% Q_bar, reduced stiffness matrix</w:t>
      </w:r>
    </w:p>
    <w:p w:rsidR="00EB2E4F" w:rsidRDefault="00EB2E4F" w:rsidP="00EB2E4F">
      <w:pPr>
        <w:pStyle w:val="HTMLPreformatted"/>
      </w:pPr>
      <w:r>
        <w:t xml:space="preserve">        Q = [ E(1)/(1-v(1)*v(2)) v(1)*E(2)/(1-v(1)*v(2)) 0; </w:t>
      </w:r>
      <w:r>
        <w:rPr>
          <w:rStyle w:val="keyword"/>
        </w:rPr>
        <w:t>...</w:t>
      </w:r>
    </w:p>
    <w:p w:rsidR="00EB2E4F" w:rsidRDefault="00EB2E4F" w:rsidP="00EB2E4F">
      <w:pPr>
        <w:pStyle w:val="HTMLPreformatted"/>
      </w:pPr>
      <w:r>
        <w:t xml:space="preserve">            v(1)*E(2)/(1-v(1)*v(2)) E(2)/(1-v(1)*v(2)) 0; </w:t>
      </w:r>
      <w:r>
        <w:rPr>
          <w:rStyle w:val="keyword"/>
        </w:rPr>
        <w:t>...</w:t>
      </w:r>
    </w:p>
    <w:p w:rsidR="00EB2E4F" w:rsidRDefault="00EB2E4F" w:rsidP="00EB2E4F">
      <w:pPr>
        <w:pStyle w:val="HTMLPreformatted"/>
      </w:pPr>
      <w:r>
        <w:t xml:space="preserve">            0 0 G(1)];</w:t>
      </w:r>
    </w:p>
    <w:p w:rsidR="00EB2E4F" w:rsidRDefault="00EB2E4F" w:rsidP="00EB2E4F">
      <w:pPr>
        <w:pStyle w:val="HTMLPreformatted"/>
      </w:pPr>
      <w:r>
        <w:t xml:space="preserve">        Qbar = inv(T) * Q * T_E;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    </w:t>
      </w:r>
      <w:r>
        <w:rPr>
          <w:rStyle w:val="comment"/>
        </w:rPr>
        <w:t>% Lamina layer depth</w:t>
      </w:r>
    </w:p>
    <w:p w:rsidR="00EB2E4F" w:rsidRDefault="00EB2E4F" w:rsidP="00EB2E4F">
      <w:pPr>
        <w:pStyle w:val="HTMLPreformatted"/>
      </w:pPr>
      <w:r>
        <w:t xml:space="preserve">        z_k = t * (i-length(stack)/2);</w:t>
      </w:r>
    </w:p>
    <w:p w:rsidR="00EB2E4F" w:rsidRDefault="00EB2E4F" w:rsidP="00EB2E4F">
      <w:pPr>
        <w:pStyle w:val="HTMLPreformatted"/>
      </w:pPr>
      <w:r>
        <w:t xml:space="preserve">        z_k1 = z_k - t;</w:t>
      </w:r>
    </w:p>
    <w:p w:rsidR="00EB2E4F" w:rsidRDefault="00EB2E4F" w:rsidP="00EB2E4F">
      <w:pPr>
        <w:pStyle w:val="HTMLPreformatted"/>
      </w:pPr>
      <w:r>
        <w:t xml:space="preserve">        z = [z_k (z_k+z_k1)/2 z_k1];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    </w:t>
      </w:r>
      <w:r>
        <w:rPr>
          <w:rStyle w:val="keyword"/>
        </w:rPr>
        <w:t>for</w:t>
      </w:r>
      <w:r>
        <w:t xml:space="preserve"> j = 1:length(z)</w:t>
      </w:r>
    </w:p>
    <w:p w:rsidR="00EB2E4F" w:rsidRDefault="00EB2E4F" w:rsidP="00EB2E4F">
      <w:pPr>
        <w:pStyle w:val="HTMLPreformatted"/>
      </w:pPr>
      <w:r>
        <w:t xml:space="preserve">            </w:t>
      </w:r>
      <w:r>
        <w:rPr>
          <w:rStyle w:val="comment"/>
        </w:rPr>
        <w:t>% Strain in the layer</w:t>
      </w:r>
    </w:p>
    <w:p w:rsidR="00EB2E4F" w:rsidRDefault="00EB2E4F" w:rsidP="00EB2E4F">
      <w:pPr>
        <w:pStyle w:val="HTMLPreformatted"/>
      </w:pPr>
      <w:r>
        <w:t xml:space="preserve">            Eps_layers(:,j,i) = (Eps_mid + z(j)*Curv_mid)';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        </w:t>
      </w:r>
      <w:r>
        <w:rPr>
          <w:rStyle w:val="comment"/>
        </w:rPr>
        <w:t>% Stress in the layer</w:t>
      </w:r>
    </w:p>
    <w:p w:rsidR="00EB2E4F" w:rsidRDefault="00EB2E4F" w:rsidP="00EB2E4F">
      <w:pPr>
        <w:pStyle w:val="HTMLPreformatted"/>
      </w:pPr>
      <w:r>
        <w:t xml:space="preserve">            Sig_layers(:,j,i) = Qbar * Eps_layers(:,j,i);</w:t>
      </w:r>
    </w:p>
    <w:p w:rsidR="00EB2E4F" w:rsidRDefault="00EB2E4F" w:rsidP="00EB2E4F">
      <w:pPr>
        <w:pStyle w:val="HTMLPreformatted"/>
      </w:pPr>
      <w:r>
        <w:t xml:space="preserve">        </w:t>
      </w:r>
      <w:r>
        <w:rPr>
          <w:rStyle w:val="keyword"/>
        </w:rPr>
        <w:t>end</w:t>
      </w:r>
    </w:p>
    <w:p w:rsidR="00EB2E4F" w:rsidRDefault="00EB2E4F" w:rsidP="00EB2E4F">
      <w:pPr>
        <w:pStyle w:val="HTMLPreformatted"/>
      </w:pPr>
    </w:p>
    <w:p w:rsidR="00EB2E4F" w:rsidRDefault="00EB2E4F" w:rsidP="00EB2E4F">
      <w:pPr>
        <w:pStyle w:val="HTMLPreformatted"/>
      </w:pPr>
      <w:r>
        <w:t xml:space="preserve">    </w:t>
      </w:r>
      <w:r>
        <w:rPr>
          <w:rStyle w:val="keyword"/>
        </w:rPr>
        <w:t>end</w:t>
      </w:r>
    </w:p>
    <w:p w:rsidR="00EB2E4F" w:rsidRDefault="00EB2E4F" w:rsidP="00EB2E4F">
      <w:pPr>
        <w:pStyle w:val="HTMLPreformatted"/>
      </w:pPr>
      <w:r>
        <w:rPr>
          <w:rStyle w:val="keyword"/>
        </w:rPr>
        <w:t>end</w:t>
      </w:r>
    </w:p>
    <w:p w:rsidR="00A32E9F" w:rsidRDefault="00A32E9F"/>
    <w:sectPr w:rsidR="00A3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4F"/>
    <w:rsid w:val="00197996"/>
    <w:rsid w:val="00360A3C"/>
    <w:rsid w:val="00536D69"/>
    <w:rsid w:val="00A32E9F"/>
    <w:rsid w:val="00EB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7B539-09F3-4921-B9DE-D4D4AEE8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E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E4F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EB2E4F"/>
  </w:style>
  <w:style w:type="character" w:customStyle="1" w:styleId="comment">
    <w:name w:val="comment"/>
    <w:basedOn w:val="DefaultParagraphFont"/>
    <w:rsid w:val="00EB2E4F"/>
  </w:style>
  <w:style w:type="table" w:styleId="TableGrid">
    <w:name w:val="Table Grid"/>
    <w:basedOn w:val="TableNormal"/>
    <w:uiPriority w:val="39"/>
    <w:rsid w:val="00EB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B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DDDAEFBD</Template>
  <TotalTime>9</TotalTime>
  <Pages>3</Pages>
  <Words>602</Words>
  <Characters>3435</Characters>
  <Application>Microsoft Office Word</Application>
  <DocSecurity>0</DocSecurity>
  <Lines>28</Lines>
  <Paragraphs>8</Paragraphs>
  <ScaleCrop>false</ScaleCrop>
  <Company>University of Wyoming</Company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B. Ressler</dc:creator>
  <cp:keywords/>
  <dc:description/>
  <cp:lastModifiedBy>Robert B. Ressler</cp:lastModifiedBy>
  <cp:revision>2</cp:revision>
  <dcterms:created xsi:type="dcterms:W3CDTF">2015-12-04T04:18:00Z</dcterms:created>
  <dcterms:modified xsi:type="dcterms:W3CDTF">2015-12-04T04:27:00Z</dcterms:modified>
</cp:coreProperties>
</file>