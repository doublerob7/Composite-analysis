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lamina_failure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 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lamina_failure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takes a string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excelfilename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opens and reads the data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 the excel file. Compares data using the Maximum Stress and Maximum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Strain criteria to determine failure.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 some info from the file being read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xlsfinfo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'HW6.xlsx'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Check the status variable to make sure the file is an Excel sheet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status isn't the same as the string given 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status,</w:t>
      </w:r>
      <w:r>
        <w:rPr>
          <w:rFonts w:ascii="Courier New" w:hAnsi="Courier New" w:cs="Courier New"/>
          <w:color w:val="A020F0"/>
          <w:sz w:val="20"/>
          <w:szCs w:val="20"/>
        </w:rPr>
        <w:t>'Microsoft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Excel Spreadsheet'</w:t>
      </w:r>
      <w:r>
        <w:rPr>
          <w:rFonts w:ascii="Courier New" w:hAnsi="Courier New" w:cs="Courier New"/>
          <w:color w:val="000000"/>
          <w:sz w:val="20"/>
          <w:szCs w:val="20"/>
        </w:rPr>
        <w:t>) == 0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display an error message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'Error: File not an Excel sheet.'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and return nothing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string does match, continue the function    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Read data from the excel file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'HW6.xlsx'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Extract individual components from the data matrix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stress_xy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1:3,1);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strengths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data(:,2);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mat_props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1:4,3);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data(1,4);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G12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nu12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nu_21 from nu_12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nu21 = nu12 * E2 / E1;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Calculate sin and cos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theta);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theta);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Transformation matrix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^2 s^2   2*s*c 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c^2  -2*s*c 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-c*s c*s c^2-s^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2 ]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Calculate stress state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stress_12 = T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stress_xy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CE06EB" w:rsidRDefault="00CE06EB">
      <w:pPr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br w:type="page"/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Maximum Stress criteria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nMaximum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Stress Criteria:\n'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Check the Stresses in each direction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Check against positive and negative 1-direction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stress_12(1) &lt; -strengths(2) 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Fails in 1-direction compression\n'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-strengths(2) stress_12(1) strengths(1) ];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stress_12(1) &gt; strengths(1)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Fails in 1-direction tension\n'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-strengths(2) stress_12(1) strengths(1) ];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Check against positive and negative 2-direction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stress_12(2) &lt; -strengths(4)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Fails in 2-direction compression\n'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-strengths(4) stress_12(2) strengths(3) ];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stress_12(2) &gt; strengths(3)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Fails in 2-direction tension\n'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-strengths(4) stress_12(2) strengths(3) ];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Check in 1-2-direction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abs(stress_12(3)) &gt; strengths(5)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Fails in shear\n'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-strengths(5) stress_12(3) strengths(5) ];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it passes all the others, it must pass through this to be within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the failure envelope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stress_12(1) &gt;= -strengths(2) &amp;&amp; stress_12(1) &lt;= strengths(1) &amp;&amp;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stress_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&gt;= -strengths(4)  &amp;&amp; stress_12(2) &lt;= strengths(3) &amp;&amp;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stress_12(3)) &lt;= strengths(5)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Within failure envelope\n'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show = [ [ -strengths(2); -strengths(4); -strengths(5) ] stress_12 [ strengths(1);  strengths(3); strengths(5) ] ];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CE06EB" w:rsidRDefault="00CE06EB">
      <w:pPr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br w:type="page"/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>%% Maximum Strain criteria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strains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strain_12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E1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^-1 -nu21/E2 0; -nu12/E1 E2^-1 0; 0 0 G12^-1 ] * stress_12;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Calculate max strains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strengths(1)/E1;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strengths(2)/E1;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etp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strengths(3)/E2;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strengths(4)/E2;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strengths(5)/G12;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Check the Strains in each direction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nMaximum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Strain Criteria:\n'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Check against positive and negative 1-direction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strain_12(1) &lt;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Fails in 1-direction compression\n'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strain_12(1)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strain_12(1)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elp</w:t>
      </w:r>
      <w:proofErr w:type="spellEnd"/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Fails in 1-direction tension\n'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strain_12(1)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Check against positive and negative 2-direction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strain_12(2) &lt;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etn</w:t>
      </w:r>
      <w:proofErr w:type="spellEnd"/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Fails in 2-direction compression\n'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strain_12(2)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strain_12(2)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etp</w:t>
      </w:r>
      <w:proofErr w:type="spellEnd"/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Fails in 2-direction tension\n'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strain_12(2)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Check in 1-2-direction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abs(strain_12(3))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elt</w:t>
      </w:r>
      <w:proofErr w:type="spellEnd"/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Fails in shear\n'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strain_12(3)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it passes all the others, it must pass through this to be within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the failure envelope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strain_12(1) &gt;=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strain_12(1)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strain_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&gt;=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&amp;&amp; strain_12(2)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strain_12(3))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elt</w:t>
      </w:r>
      <w:proofErr w:type="spellEnd"/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Within failure envelope\n'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show2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strain_12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];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show2)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E06EB" w:rsidRDefault="00CE06EB" w:rsidP="00CE0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2E9F" w:rsidRDefault="00A32E9F"/>
    <w:sectPr w:rsidR="00A32E9F" w:rsidSect="00CE06EB">
      <w:headerReference w:type="default" r:id="rId6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6EB" w:rsidRDefault="00CE06EB" w:rsidP="00CE06EB">
      <w:pPr>
        <w:spacing w:after="0" w:line="240" w:lineRule="auto"/>
      </w:pPr>
      <w:r>
        <w:separator/>
      </w:r>
    </w:p>
  </w:endnote>
  <w:endnote w:type="continuationSeparator" w:id="0">
    <w:p w:rsidR="00CE06EB" w:rsidRDefault="00CE06EB" w:rsidP="00CE0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6EB" w:rsidRDefault="00CE06EB" w:rsidP="00CE06EB">
      <w:pPr>
        <w:spacing w:after="0" w:line="240" w:lineRule="auto"/>
      </w:pPr>
      <w:r>
        <w:separator/>
      </w:r>
    </w:p>
  </w:footnote>
  <w:footnote w:type="continuationSeparator" w:id="0">
    <w:p w:rsidR="00CE06EB" w:rsidRDefault="00CE06EB" w:rsidP="00CE0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6EB" w:rsidRDefault="00CE06EB">
    <w:pPr>
      <w:pStyle w:val="Header"/>
    </w:pPr>
    <w:r>
      <w:t>ME 4210 Composites</w:t>
    </w:r>
    <w:r>
      <w:tab/>
      <w:t>HW6 Problem 3</w:t>
    </w:r>
    <w:r>
      <w:tab/>
      <w:t>Robert Ressler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EB"/>
    <w:rsid w:val="00197996"/>
    <w:rsid w:val="00536D69"/>
    <w:rsid w:val="00A32E9F"/>
    <w:rsid w:val="00CE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69560-FB16-4F66-AB43-27ED1EAB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6EB"/>
  </w:style>
  <w:style w:type="paragraph" w:styleId="Footer">
    <w:name w:val="footer"/>
    <w:basedOn w:val="Normal"/>
    <w:link w:val="FooterChar"/>
    <w:uiPriority w:val="99"/>
    <w:unhideWhenUsed/>
    <w:rsid w:val="00CE0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EED1A327</Template>
  <TotalTime>3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B. Ressler</dc:creator>
  <cp:keywords/>
  <dc:description/>
  <cp:lastModifiedBy>Robert B. Ressler</cp:lastModifiedBy>
  <cp:revision>1</cp:revision>
  <dcterms:created xsi:type="dcterms:W3CDTF">2015-10-23T04:13:00Z</dcterms:created>
  <dcterms:modified xsi:type="dcterms:W3CDTF">2015-10-23T04:16:00Z</dcterms:modified>
</cp:coreProperties>
</file>