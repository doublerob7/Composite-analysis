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B1" w:rsidRDefault="00230AB1">
      <w:pPr>
        <w:rPr>
          <w:noProof/>
        </w:rPr>
      </w:pPr>
      <w:r>
        <w:rPr>
          <w:noProof/>
        </w:rPr>
        <w:drawing>
          <wp:inline distT="0" distB="0" distL="0" distR="0">
            <wp:extent cx="6086901" cy="3363865"/>
            <wp:effectExtent l="0" t="0" r="0" b="8255"/>
            <wp:docPr id="2" name="Picture 2" descr="\\studentfiles.uwyo.edu\storage$\Personal\ME 4210 Composites\HW4\SEM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dentfiles.uwyo.edu\storage$\Personal\ME 4210 Composites\HW4\SEM_hi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1" t="6372" r="8936" b="8354"/>
                    <a:stretch/>
                  </pic:blipFill>
                  <pic:spPr bwMode="auto">
                    <a:xfrm>
                      <a:off x="0" y="0"/>
                      <a:ext cx="6103854" cy="337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578" w:rsidRDefault="00230AB1" w:rsidP="00230AB1">
      <w:pPr>
        <w:jc w:val="center"/>
        <w:rPr>
          <w:noProof/>
        </w:rPr>
      </w:pPr>
      <w:r>
        <w:rPr>
          <w:noProof/>
        </w:rPr>
        <w:t>Figure 1. Histogram of original image with 3</w:t>
      </w:r>
      <w:r w:rsidRPr="00230AB1">
        <w:rPr>
          <w:noProof/>
          <w:vertAlign w:val="superscript"/>
        </w:rPr>
        <w:t>rd</w:t>
      </w:r>
      <w:r>
        <w:rPr>
          <w:noProof/>
        </w:rPr>
        <w:t xml:space="preserve"> order polyfit over threshold</w:t>
      </w:r>
    </w:p>
    <w:p w:rsidR="00A32E9F" w:rsidRDefault="00490578" w:rsidP="00490578">
      <w:pPr>
        <w:jc w:val="center"/>
      </w:pPr>
      <w:r>
        <w:rPr>
          <w:noProof/>
        </w:rPr>
        <w:drawing>
          <wp:inline distT="0" distB="0" distL="0" distR="0">
            <wp:extent cx="5915978" cy="228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tudentfiles.uwyo.edu\storage$\Personal\ME 4210 Composites\HW4\SE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18354" r="8881" b="20145"/>
                    <a:stretch/>
                  </pic:blipFill>
                  <pic:spPr bwMode="auto">
                    <a:xfrm>
                      <a:off x="0" y="0"/>
                      <a:ext cx="5990156" cy="231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578" w:rsidRDefault="00490578" w:rsidP="00490578">
      <w:pPr>
        <w:jc w:val="center"/>
      </w:pPr>
      <w:r>
        <w:t xml:space="preserve">Figure </w:t>
      </w:r>
      <w:r w:rsidR="00230AB1">
        <w:t>2</w:t>
      </w:r>
      <w:r>
        <w:t>. Original SEM image and Processed SEM image. Axes in pixels</w:t>
      </w:r>
    </w:p>
    <w:p w:rsidR="00230AB1" w:rsidRDefault="00230AB1" w:rsidP="00490578">
      <w:pPr>
        <w:jc w:val="center"/>
      </w:pPr>
    </w:p>
    <w:p w:rsidR="00230AB1" w:rsidRDefault="00230AB1" w:rsidP="00230AB1">
      <w:proofErr w:type="spellStart"/>
      <w:proofErr w:type="gramStart"/>
      <w:r>
        <w:t>imagesize</w:t>
      </w:r>
      <w:proofErr w:type="spellEnd"/>
      <w:proofErr w:type="gramEnd"/>
      <w:r>
        <w:t xml:space="preserve"> =</w:t>
      </w:r>
    </w:p>
    <w:p w:rsidR="00230AB1" w:rsidRDefault="00230AB1" w:rsidP="00230AB1">
      <w:r>
        <w:t xml:space="preserve">  495.7660</w:t>
      </w:r>
      <w:proofErr w:type="gramStart"/>
      <w:r>
        <w:t>,  430.9950</w:t>
      </w:r>
      <w:proofErr w:type="gramEnd"/>
      <w:r>
        <w:t xml:space="preserve"> (microns)</w:t>
      </w:r>
    </w:p>
    <w:p w:rsidR="00230AB1" w:rsidRDefault="00230AB1" w:rsidP="00230AB1">
      <w:proofErr w:type="spellStart"/>
      <w:r>
        <w:t>fiber_dia_mean</w:t>
      </w:r>
      <w:proofErr w:type="spellEnd"/>
      <w:r>
        <w:t xml:space="preserve"> =</w:t>
      </w:r>
    </w:p>
    <w:p w:rsidR="00230AB1" w:rsidRDefault="00230AB1" w:rsidP="00230AB1">
      <w:r>
        <w:t xml:space="preserve">    3.4631 (microns</w:t>
      </w:r>
      <w:r w:rsidR="00655D78">
        <w:t>)</w:t>
      </w:r>
    </w:p>
    <w:p w:rsidR="00655D78" w:rsidRDefault="00655D78" w:rsidP="00230AB1"/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proc_image,FVF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] = HW4_ressler(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%HW4 Reads an image of a composite material and determines the fiber volume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%fraction of the sample.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%% Import the image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Plot the histogram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imgHist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histogram(image);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5D78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%% Determine Threshold value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Define manual histogram threshold values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hist_x_min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115;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hist_x_max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150;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Define x array for </w:t>
      </w:r>
      <w:proofErr w:type="spellStart"/>
      <w:r w:rsidRPr="00655D78">
        <w:rPr>
          <w:rFonts w:ascii="Courier New" w:hAnsi="Courier New" w:cs="Courier New"/>
          <w:color w:val="228B22"/>
          <w:sz w:val="20"/>
          <w:szCs w:val="20"/>
        </w:rPr>
        <w:t>polyfitting</w:t>
      </w:r>
      <w:proofErr w:type="spell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the dip between histogram peaks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thresh_fit_x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hist_x_min:hist_x_max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Fit a </w:t>
      </w:r>
      <w:proofErr w:type="spellStart"/>
      <w:r w:rsidRPr="00655D78">
        <w:rPr>
          <w:rFonts w:ascii="Courier New" w:hAnsi="Courier New" w:cs="Courier New"/>
          <w:color w:val="228B22"/>
          <w:sz w:val="20"/>
          <w:szCs w:val="20"/>
        </w:rPr>
        <w:t>ploynomial</w:t>
      </w:r>
      <w:proofErr w:type="spell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to the dip, and calculate values for it with </w:t>
      </w:r>
      <w:proofErr w:type="spellStart"/>
      <w:r w:rsidRPr="00655D78">
        <w:rPr>
          <w:rFonts w:ascii="Courier New" w:hAnsi="Courier New" w:cs="Courier New"/>
          <w:color w:val="228B22"/>
          <w:sz w:val="20"/>
          <w:szCs w:val="20"/>
        </w:rPr>
        <w:t>polyval</w:t>
      </w:r>
      <w:proofErr w:type="spell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thresh_fit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thresh_fit_x,imgHist.Values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thresh_fit_x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),3);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thresh_func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thresh_fit,thresh_fit_x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Find the minimum of the poly fit and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it's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corresponding location in the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histogram.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minvalue,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minlocation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thresh_func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minlocation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hist_x_min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Plot the polynomial values over the histogram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thresh_fit_x,thresh_func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5D78"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%% Maximize contrast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image dimensions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height,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image);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memory for the processed image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image;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Define high and low threshold values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highthreshold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150;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lowthreshold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125;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Loop over each pixel to maximize contrast.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x = 1:width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y = 1:height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the pixel is above the high threshold value...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highthreshold</w:t>
      </w:r>
      <w:proofErr w:type="spell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%... make the value in the processed image 255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) = 255;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Otherwise if the pixel value is less than the low threshold...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lowthreshold</w:t>
      </w:r>
      <w:proofErr w:type="spell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%... make the value in the processed image 0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is</w:t>
      </w: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an intermediate step to show the segmented image before and</w:t>
      </w:r>
    </w:p>
    <w:p w:rsid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after clean-up. Uncomment these lines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and the line below the next for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to show the figure:</w:t>
      </w:r>
      <w:bookmarkStart w:id="0" w:name="_GoBack"/>
      <w:bookmarkEnd w:id="0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)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1,2,1), </w:t>
      </w:r>
      <w:proofErr w:type="spellStart"/>
      <w:r w:rsidRPr="00655D78"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 w:rsidRPr="00655D78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655D78">
        <w:rPr>
          <w:rFonts w:ascii="Courier New" w:hAnsi="Courier New" w:cs="Courier New"/>
          <w:color w:val="228B22"/>
          <w:sz w:val="20"/>
          <w:szCs w:val="20"/>
        </w:rPr>
        <w:t>proc_image</w:t>
      </w:r>
      <w:proofErr w:type="spellEnd"/>
      <w:r w:rsidRPr="00655D78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hold on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Loop to clean up ambiguous pixels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x = 1:width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y = 1:height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Try to determine fiber/matrix from surrounding pixels if the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pixel is between the low and high thresholds.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) &gt;=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lowthreshold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&amp;&amp; image(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highthreshold</w:t>
      </w:r>
      <w:proofErr w:type="spell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only check pixels inside the edge (to avoid accessing pixels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outside of the image)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x&gt;1 &amp;&amp; y&gt;1 &amp;&amp; x&lt;width-1 &amp;&amp; y&lt;height-1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Define the pixels around the ambiguous pixel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checkpix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[image(y-1,x-1) image(y-1,x) image(y-1,x+1)</w:t>
      </w:r>
      <w:r w:rsidRPr="00655D7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y,x-1) image(y,x+1)</w:t>
      </w:r>
      <w:r w:rsidRPr="00655D7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y+1,x-1) image(y+1,x) image(y+1,x+1)];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Loop to check each pixel and define a probable value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Number of surrounding pixels that are high or low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highpix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lowpix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Loop to check each surrounding pixel and track number of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high/low pixels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pix = 1:8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checkpix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(pix) &gt;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highthreshold</w:t>
      </w:r>
      <w:proofErr w:type="spell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highpix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highpix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checkpix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(pix) &lt;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lowthreshold</w:t>
      </w:r>
      <w:proofErr w:type="spell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lowpix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lowpix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there are more high pixels surrounding the ambiguous one,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it's probably high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highpix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lowpix</w:t>
      </w:r>
      <w:proofErr w:type="spell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) = 255;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Otherwise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there are more low pixels surrounding the ambiguous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one, and it's probably low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%% Determine FVF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calculate a histogram for the processed image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proc_hist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proc_image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grab the number of fiber pixels from the bin that includes 255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fibers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proc_hist.Values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(51);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grab the number of matrix pixels from the bin that includes 0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lastRenderedPageBreak/>
        <w:t>matrix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proc_hist.Values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fiber volume fraction.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>FVF = fibers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fibers+matrix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%% Display image with original image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 Create a new figure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subplots and put each image into one of the slots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1,2,1),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subimage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(image)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1,2,2),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subimage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proc_image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%% Determine size of the image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pixel_pitch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487e-3;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in microns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imagesize</w:t>
      </w:r>
      <w:proofErr w:type="spellEnd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pixel_pitch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*width,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pixel_pitch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*height]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>%% Determine average fiber diameter in micron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and array of fibers to calculate diameter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fibers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[348 201; 360 201; 346 216; 359 216; 968 227; 980 227; 475 720; 475 736; 188 766; 188 777];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55D78"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fiber diameters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1:2:10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Take the max of the subtraction between pixels (one should always be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5D78">
        <w:rPr>
          <w:rFonts w:ascii="Courier New" w:hAnsi="Courier New" w:cs="Courier New"/>
          <w:color w:val="228B22"/>
          <w:sz w:val="20"/>
          <w:szCs w:val="20"/>
        </w:rPr>
        <w:t>% zero, from horizontal / vertical measurement)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fiber_dia_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pix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) = max(fibers(i+1,:)-fibers(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655D78">
        <w:rPr>
          <w:rFonts w:ascii="Courier New" w:hAnsi="Courier New" w:cs="Courier New"/>
          <w:color w:val="228B22"/>
          <w:sz w:val="20"/>
          <w:szCs w:val="20"/>
        </w:rPr>
        <w:t>calulate</w:t>
      </w:r>
      <w:proofErr w:type="spellEnd"/>
      <w:r w:rsidRPr="00655D78">
        <w:rPr>
          <w:rFonts w:ascii="Courier New" w:hAnsi="Courier New" w:cs="Courier New"/>
          <w:color w:val="228B22"/>
          <w:sz w:val="20"/>
          <w:szCs w:val="20"/>
        </w:rPr>
        <w:t xml:space="preserve"> mean fiber diameter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fiber_dia_mean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55D78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 w:rsidRPr="00655D78">
        <w:rPr>
          <w:rFonts w:ascii="Courier New" w:hAnsi="Courier New" w:cs="Courier New"/>
          <w:color w:val="000000"/>
          <w:sz w:val="20"/>
          <w:szCs w:val="20"/>
        </w:rPr>
        <w:t>fiber_dia_pix</w:t>
      </w:r>
      <w:proofErr w:type="spellEnd"/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 w:rsidRPr="00655D78">
        <w:rPr>
          <w:rFonts w:ascii="Courier New" w:hAnsi="Courier New" w:cs="Courier New"/>
          <w:color w:val="000000"/>
          <w:sz w:val="20"/>
          <w:szCs w:val="20"/>
        </w:rPr>
        <w:t>pixel_pitch</w:t>
      </w:r>
      <w:proofErr w:type="spell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5D7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D78" w:rsidRP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5D7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55D78" w:rsidRDefault="00655D78" w:rsidP="00655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5D78" w:rsidRDefault="00655D78" w:rsidP="00230AB1"/>
    <w:sectPr w:rsidR="00655D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D78" w:rsidRDefault="00655D78" w:rsidP="00655D78">
      <w:pPr>
        <w:spacing w:after="0" w:line="240" w:lineRule="auto"/>
      </w:pPr>
      <w:r>
        <w:separator/>
      </w:r>
    </w:p>
  </w:endnote>
  <w:endnote w:type="continuationSeparator" w:id="0">
    <w:p w:rsidR="00655D78" w:rsidRDefault="00655D78" w:rsidP="0065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D78" w:rsidRDefault="00655D78" w:rsidP="00655D78">
      <w:pPr>
        <w:spacing w:after="0" w:line="240" w:lineRule="auto"/>
      </w:pPr>
      <w:r>
        <w:separator/>
      </w:r>
    </w:p>
  </w:footnote>
  <w:footnote w:type="continuationSeparator" w:id="0">
    <w:p w:rsidR="00655D78" w:rsidRDefault="00655D78" w:rsidP="0065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D78" w:rsidRDefault="00655D78">
    <w:pPr>
      <w:pStyle w:val="Header"/>
    </w:pPr>
    <w:r>
      <w:t>ME 4210 Composites</w:t>
    </w:r>
    <w:r>
      <w:tab/>
      <w:t>HW#4</w:t>
    </w:r>
    <w:r>
      <w:tab/>
      <w:t>Robert Ressler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78"/>
    <w:rsid w:val="00197996"/>
    <w:rsid w:val="00230AB1"/>
    <w:rsid w:val="00490578"/>
    <w:rsid w:val="00536D69"/>
    <w:rsid w:val="00655D78"/>
    <w:rsid w:val="00A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60C99-E5FA-4DD3-96FA-C62BC550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D78"/>
  </w:style>
  <w:style w:type="paragraph" w:styleId="Footer">
    <w:name w:val="footer"/>
    <w:basedOn w:val="Normal"/>
    <w:link w:val="FooterChar"/>
    <w:uiPriority w:val="99"/>
    <w:unhideWhenUsed/>
    <w:rsid w:val="0065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283DB968</Template>
  <TotalTime>74</TotalTime>
  <Pages>4</Pages>
  <Words>750</Words>
  <Characters>4278</Characters>
  <Application>Microsoft Office Word</Application>
  <DocSecurity>0</DocSecurity>
  <Lines>35</Lines>
  <Paragraphs>10</Paragraphs>
  <ScaleCrop>false</ScaleCrop>
  <Company>University of Wyoming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B. Ressler</dc:creator>
  <cp:keywords/>
  <dc:description/>
  <cp:lastModifiedBy>Robert B. Ressler</cp:lastModifiedBy>
  <cp:revision>3</cp:revision>
  <dcterms:created xsi:type="dcterms:W3CDTF">2015-10-09T17:51:00Z</dcterms:created>
  <dcterms:modified xsi:type="dcterms:W3CDTF">2015-10-09T20:07:00Z</dcterms:modified>
</cp:coreProperties>
</file>